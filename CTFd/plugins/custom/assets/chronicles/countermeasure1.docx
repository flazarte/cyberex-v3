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C5D" w:rsidRDefault="0049106E" w:rsidP="002117B4">
      <w:pPr>
        <w:tabs>
          <w:tab w:val="left" w:pos="3544"/>
        </w:tabs>
        <w:spacing w:after="0"/>
        <w:ind w:left="3224"/>
      </w:pPr>
      <w:r>
        <w:rPr>
          <w:rFonts w:ascii="Cambria" w:eastAsia="Cambria" w:hAnsi="Cambria" w:cs="Cambria"/>
          <w:color w:val="17375E"/>
          <w:sz w:val="64"/>
        </w:rPr>
        <w:t xml:space="preserve"> </w:t>
      </w:r>
    </w:p>
    <w:p w:rsidR="00100C5D" w:rsidRDefault="002117B4">
      <w:pPr>
        <w:spacing w:after="312"/>
        <w:ind w:left="3195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4BD50C3" wp14:editId="3DCFFAE4">
            <wp:simplePos x="0" y="0"/>
            <wp:positionH relativeFrom="column">
              <wp:posOffset>-194522</wp:posOffset>
            </wp:positionH>
            <wp:positionV relativeFrom="paragraph">
              <wp:posOffset>328507</wp:posOffset>
            </wp:positionV>
            <wp:extent cx="6322695" cy="2810510"/>
            <wp:effectExtent l="0" t="0" r="1905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69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0C5D" w:rsidRDefault="0049106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00C5D" w:rsidRDefault="005A432C" w:rsidP="002117B4">
      <w:pPr>
        <w:spacing w:after="414"/>
        <w:ind w:left="-29" w:right="-3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6996E2" wp14:editId="5FCE127F">
                <wp:simplePos x="0" y="0"/>
                <wp:positionH relativeFrom="column">
                  <wp:posOffset>1402715</wp:posOffset>
                </wp:positionH>
                <wp:positionV relativeFrom="paragraph">
                  <wp:posOffset>1416685</wp:posOffset>
                </wp:positionV>
                <wp:extent cx="3572415" cy="960154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2415" cy="9601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A432C" w:rsidRPr="00A87E9F" w:rsidRDefault="005A432C" w:rsidP="005A432C">
                            <w:pPr>
                              <w:spacing w:after="0"/>
                              <w:rPr>
                                <w:rFonts w:ascii="Game Of Squids" w:hAnsi="Game Of Squids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6996E2" id="Rectangle 8" o:spid="_x0000_s1026" style="position:absolute;left:0;text-align:left;margin-left:110.45pt;margin-top:111.55pt;width:281.3pt;height:75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" filled="f" stroked="f">
                <v:textbox inset="0,0,0,0">
                  <w:txbxContent>
                    <w:p w:rsidR="005A432C" w:rsidRPr="00A87E9F" w:rsidRDefault="005A432C" w:rsidP="005A432C">
                      <w:pPr>
                        <w:spacing w:after="0"/>
                        <w:rPr>
                          <w:rFonts w:ascii="Game Of Squids" w:hAnsi="Game Of Squids"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9106E">
        <w:rPr>
          <w:rFonts w:ascii="Times New Roman" w:eastAsia="Times New Roman" w:hAnsi="Times New Roman" w:cs="Times New Roman"/>
          <w:sz w:val="24"/>
        </w:rPr>
        <w:t xml:space="preserve"> </w:t>
      </w:r>
    </w:p>
    <w:p w:rsidR="00100C5D" w:rsidRDefault="0049106E">
      <w:pPr>
        <w:spacing w:after="159"/>
        <w:ind w:left="447"/>
        <w:jc w:val="center"/>
      </w:pPr>
      <w:r>
        <w:rPr>
          <w:rFonts w:ascii="Cambria" w:eastAsia="Cambria" w:hAnsi="Cambria" w:cs="Cambria"/>
          <w:sz w:val="40"/>
        </w:rPr>
        <w:t xml:space="preserve"> </w:t>
      </w:r>
    </w:p>
    <w:p w:rsidR="00100C5D" w:rsidRDefault="0049106E">
      <w:pPr>
        <w:spacing w:after="156"/>
      </w:pPr>
      <w:r>
        <w:rPr>
          <w:rFonts w:ascii="Cambria" w:eastAsia="Cambria" w:hAnsi="Cambria" w:cs="Cambria"/>
          <w:sz w:val="40"/>
        </w:rPr>
        <w:t xml:space="preserve"> </w:t>
      </w:r>
      <w:bookmarkStart w:id="0" w:name="_GoBack"/>
      <w:bookmarkEnd w:id="0"/>
    </w:p>
    <w:p w:rsidR="00100C5D" w:rsidRDefault="0049106E">
      <w:pPr>
        <w:spacing w:after="159"/>
        <w:ind w:left="447"/>
        <w:jc w:val="center"/>
      </w:pPr>
      <w:r>
        <w:rPr>
          <w:rFonts w:ascii="Cambria" w:eastAsia="Cambria" w:hAnsi="Cambria" w:cs="Cambria"/>
          <w:sz w:val="40"/>
        </w:rPr>
        <w:t xml:space="preserve"> </w:t>
      </w:r>
    </w:p>
    <w:p w:rsidR="00100C5D" w:rsidRDefault="0049106E">
      <w:pPr>
        <w:spacing w:after="0"/>
        <w:rPr>
          <w:rFonts w:ascii="Cambria" w:eastAsia="Cambria" w:hAnsi="Cambria" w:cs="Cambria"/>
          <w:sz w:val="40"/>
        </w:rPr>
      </w:pPr>
      <w:r>
        <w:rPr>
          <w:rFonts w:ascii="Cambria" w:eastAsia="Cambria" w:hAnsi="Cambria" w:cs="Cambria"/>
          <w:sz w:val="40"/>
        </w:rPr>
        <w:t xml:space="preserve"> </w:t>
      </w:r>
    </w:p>
    <w:p w:rsidR="00B52C36" w:rsidRDefault="00B52C36">
      <w:pPr>
        <w:spacing w:after="0"/>
        <w:rPr>
          <w:rFonts w:ascii="Cambria" w:eastAsia="Cambria" w:hAnsi="Cambria" w:cs="Cambria"/>
          <w:sz w:val="40"/>
        </w:rPr>
      </w:pPr>
    </w:p>
    <w:p w:rsidR="00B52C36" w:rsidRDefault="00B52C36">
      <w:pPr>
        <w:spacing w:after="0"/>
        <w:rPr>
          <w:rFonts w:ascii="Cambria" w:eastAsia="Cambria" w:hAnsi="Cambria" w:cs="Cambria"/>
          <w:sz w:val="40"/>
        </w:rPr>
      </w:pPr>
    </w:p>
    <w:p w:rsidR="00B52C36" w:rsidRDefault="00B52C36">
      <w:pPr>
        <w:spacing w:after="0"/>
        <w:rPr>
          <w:rFonts w:ascii="Cambria" w:eastAsia="Cambria" w:hAnsi="Cambria" w:cs="Cambria"/>
          <w:sz w:val="40"/>
        </w:rPr>
      </w:pPr>
    </w:p>
    <w:p w:rsidR="00B52C36" w:rsidRDefault="00B52C36">
      <w:pPr>
        <w:spacing w:after="0"/>
      </w:pPr>
    </w:p>
    <w:p w:rsidR="00100C5D" w:rsidRDefault="0049106E">
      <w:pPr>
        <w:spacing w:after="62"/>
        <w:ind w:left="2653" w:right="-359"/>
      </w:pPr>
      <w:r>
        <w:rPr>
          <w:noProof/>
        </w:rPr>
        <mc:AlternateContent>
          <mc:Choice Requires="wpg">
            <w:drawing>
              <wp:inline distT="0" distB="0" distL="0" distR="0">
                <wp:extent cx="4260215" cy="3048"/>
                <wp:effectExtent l="0" t="0" r="0" b="0"/>
                <wp:docPr id="3348" name="Group 3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0215" cy="3048"/>
                          <a:chOff x="0" y="0"/>
                          <a:chExt cx="4260215" cy="3048"/>
                        </a:xfrm>
                      </wpg:grpSpPr>
                      <wps:wsp>
                        <wps:cNvPr id="3784" name="Shape 3784"/>
                        <wps:cNvSpPr/>
                        <wps:spPr>
                          <a:xfrm>
                            <a:off x="0" y="0"/>
                            <a:ext cx="42602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0215" h="9144">
                                <a:moveTo>
                                  <a:pt x="0" y="0"/>
                                </a:moveTo>
                                <a:lnTo>
                                  <a:pt x="4260215" y="0"/>
                                </a:lnTo>
                                <a:lnTo>
                                  <a:pt x="42602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F25D72" id="Group 3348" o:spid="_x0000_s1026" style="width:335.45pt;height:.25pt;mso-position-horizontal-relative:char;mso-position-vertical-relative:line" coordsize="42602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">
                <v:shape id="Shape 3784" o:spid="_x0000_s1027" style="position:absolute;width:42602;height:91;visibility:visible;mso-wrap-style:square;v-text-anchor:top" coordsize="426021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" path="m,l4260215,r,9144l,9144,,e" fillcolor="#bfbfbf" stroked="f" strokeweight="0">
                  <v:stroke miterlimit="83231f" joinstyle="miter"/>
                  <v:path arrowok="t" textboxrect="0,0,4260215,9144"/>
                </v:shape>
                <w10:anchorlock/>
              </v:group>
            </w:pict>
          </mc:Fallback>
        </mc:AlternateContent>
      </w:r>
    </w:p>
    <w:p w:rsidR="00100C5D" w:rsidRDefault="00A87E9F">
      <w:pPr>
        <w:spacing w:after="0" w:line="249" w:lineRule="auto"/>
        <w:ind w:left="2771" w:hanging="10"/>
      </w:pPr>
      <w:r>
        <w:rPr>
          <w:rFonts w:ascii="Century Gothic" w:eastAsia="Century Gothic" w:hAnsi="Century Gothic" w:cs="Century Gothic"/>
          <w:sz w:val="24"/>
        </w:rPr>
        <w:t>CHALLENGE</w:t>
      </w:r>
      <w:r w:rsidR="0049106E">
        <w:rPr>
          <w:rFonts w:ascii="Century Gothic" w:eastAsia="Century Gothic" w:hAnsi="Century Gothic" w:cs="Century Gothic"/>
          <w:sz w:val="24"/>
        </w:rPr>
        <w:t xml:space="preserve">:   </w:t>
      </w:r>
    </w:p>
    <w:p w:rsidR="00100C5D" w:rsidRDefault="0049106E" w:rsidP="006D3DE5">
      <w:pPr>
        <w:spacing w:after="145"/>
        <w:ind w:left="2638" w:right="-359"/>
      </w:pPr>
      <w:r>
        <w:rPr>
          <w:noProof/>
        </w:rPr>
        <mc:AlternateContent>
          <mc:Choice Requires="wpg">
            <w:drawing>
              <wp:inline distT="0" distB="0" distL="0" distR="0" wp14:anchorId="0563E5AD" wp14:editId="646EC303">
                <wp:extent cx="4269359" cy="501395"/>
                <wp:effectExtent l="0" t="0" r="0" b="0"/>
                <wp:docPr id="3349" name="Group 3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9359" cy="501395"/>
                          <a:chOff x="0" y="0"/>
                          <a:chExt cx="4269359" cy="501395"/>
                        </a:xfrm>
                      </wpg:grpSpPr>
                      <wps:wsp>
                        <wps:cNvPr id="60" name="Rectangle 60"/>
                        <wps:cNvSpPr/>
                        <wps:spPr>
                          <a:xfrm>
                            <a:off x="81124" y="246862"/>
                            <a:ext cx="665641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0C5D" w:rsidRDefault="005A432C">
                              <w:r>
                                <w:rPr>
                                  <w:rFonts w:ascii="Century Gothic" w:eastAsia="Century Gothic" w:hAnsi="Century Gothic" w:cs="Century Gothic"/>
                                  <w:sz w:val="24"/>
                                </w:rPr>
                                <w:t>DATE:</w:t>
                              </w:r>
                              <w:r w:rsidR="0049106E">
                                <w:rPr>
                                  <w:rFonts w:ascii="Century Gothic" w:eastAsia="Century Gothic" w:hAnsi="Century Gothic" w:cs="Century Gothi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8" name="Rectangle 3298"/>
                        <wps:cNvSpPr/>
                        <wps:spPr>
                          <a:xfrm>
                            <a:off x="746760" y="42672"/>
                            <a:ext cx="524972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0C5D" w:rsidRDefault="00100C5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141476" y="42672"/>
                            <a:ext cx="56146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0C5D" w:rsidRDefault="0049106E">
                              <w:r>
                                <w:rPr>
                                  <w:rFonts w:ascii="Century Gothic" w:eastAsia="Century Gothic" w:hAnsi="Century Gothic" w:cs="Century Gothi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184148" y="42672"/>
                            <a:ext cx="446733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0C5D" w:rsidRDefault="00100C5D">
                              <w:pPr>
                                <w:rPr>
                                  <w:rFonts w:ascii="Century Gothic" w:eastAsia="Century Gothic" w:hAnsi="Century Gothic" w:cs="Century Gothic"/>
                                  <w:sz w:val="24"/>
                                </w:rPr>
                              </w:pPr>
                            </w:p>
                            <w:p w:rsidR="005A432C" w:rsidRDefault="005A432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521206" y="42672"/>
                            <a:ext cx="56146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0C5D" w:rsidRDefault="0049106E">
                              <w:r>
                                <w:rPr>
                                  <w:rFonts w:ascii="Century Gothic" w:eastAsia="Century Gothic" w:hAnsi="Century Gothic" w:cs="Century Gothi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6" name="Shape 3786"/>
                        <wps:cNvSpPr/>
                        <wps:spPr>
                          <a:xfrm>
                            <a:off x="9144" y="0"/>
                            <a:ext cx="42602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0215" h="9144">
                                <a:moveTo>
                                  <a:pt x="0" y="0"/>
                                </a:moveTo>
                                <a:lnTo>
                                  <a:pt x="4260215" y="0"/>
                                </a:lnTo>
                                <a:lnTo>
                                  <a:pt x="42602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81123" y="31995"/>
                            <a:ext cx="1015892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0C5D" w:rsidRDefault="007F7569">
                              <w:r>
                                <w:rPr>
                                  <w:rFonts w:ascii="Century Gothic" w:eastAsia="Century Gothic" w:hAnsi="Century Gothic" w:cs="Century Gothic"/>
                                  <w:sz w:val="24"/>
                                </w:rPr>
                                <w:t>TEAM</w:t>
                              </w:r>
                              <w:r w:rsidR="0049106E">
                                <w:rPr>
                                  <w:rFonts w:ascii="Century Gothic" w:eastAsia="Century Gothic" w:hAnsi="Century Gothic" w:cs="Century Gothic"/>
                                  <w:sz w:val="24"/>
                                </w:rPr>
                                <w:t xml:space="preserve">: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841248" y="288035"/>
                            <a:ext cx="56146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0C5D" w:rsidRDefault="0049106E">
                              <w:r>
                                <w:rPr>
                                  <w:rFonts w:ascii="Century Gothic" w:eastAsia="Century Gothic" w:hAnsi="Century Gothic" w:cs="Century Gothi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478403" y="288035"/>
                            <a:ext cx="335252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0C5D" w:rsidRDefault="00100C5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731387" y="288035"/>
                            <a:ext cx="521729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0C5D" w:rsidRDefault="00100C5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123055" y="288035"/>
                            <a:ext cx="56145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0C5D" w:rsidRDefault="0049106E">
                              <w:r>
                                <w:rPr>
                                  <w:rFonts w:ascii="Century Gothic" w:eastAsia="Century Gothic" w:hAnsi="Century Gothic" w:cs="Century Gothi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7" name="Shape 3787"/>
                        <wps:cNvSpPr/>
                        <wps:spPr>
                          <a:xfrm>
                            <a:off x="9144" y="246887"/>
                            <a:ext cx="21292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9282" h="9144">
                                <a:moveTo>
                                  <a:pt x="0" y="0"/>
                                </a:moveTo>
                                <a:lnTo>
                                  <a:pt x="2129282" y="0"/>
                                </a:lnTo>
                                <a:lnTo>
                                  <a:pt x="21292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8" name="Shape 3788"/>
                        <wps:cNvSpPr/>
                        <wps:spPr>
                          <a:xfrm>
                            <a:off x="2138426" y="24688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9" name="Shape 3789"/>
                        <wps:cNvSpPr/>
                        <wps:spPr>
                          <a:xfrm>
                            <a:off x="2141474" y="246887"/>
                            <a:ext cx="21277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7758" h="9144">
                                <a:moveTo>
                                  <a:pt x="0" y="0"/>
                                </a:moveTo>
                                <a:lnTo>
                                  <a:pt x="2127758" y="0"/>
                                </a:lnTo>
                                <a:lnTo>
                                  <a:pt x="21277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0" name="Shape 3790"/>
                        <wps:cNvSpPr/>
                        <wps:spPr>
                          <a:xfrm>
                            <a:off x="0" y="492251"/>
                            <a:ext cx="21384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26" h="9144">
                                <a:moveTo>
                                  <a:pt x="0" y="0"/>
                                </a:moveTo>
                                <a:lnTo>
                                  <a:pt x="2138426" y="0"/>
                                </a:lnTo>
                                <a:lnTo>
                                  <a:pt x="21384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1" name="Shape 3791"/>
                        <wps:cNvSpPr/>
                        <wps:spPr>
                          <a:xfrm>
                            <a:off x="2129282" y="4922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2" name="Shape 3792"/>
                        <wps:cNvSpPr/>
                        <wps:spPr>
                          <a:xfrm>
                            <a:off x="2132330" y="492251"/>
                            <a:ext cx="21369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6902" h="9144">
                                <a:moveTo>
                                  <a:pt x="0" y="0"/>
                                </a:moveTo>
                                <a:lnTo>
                                  <a:pt x="2136902" y="0"/>
                                </a:lnTo>
                                <a:lnTo>
                                  <a:pt x="21369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63E5AD" id="Group 3349" o:spid="_x0000_s1027" style="width:336.15pt;height:39.5pt;mso-position-horizontal-relative:char;mso-position-vertical-relative:line" coordsize="42693,5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">
                <v:rect id="Rectangle 60" o:spid="_x0000_s1028" style="position:absolute;left:811;top:2468;width:6656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100C5D" w:rsidRDefault="005A432C">
                        <w:r>
                          <w:rPr>
                            <w:rFonts w:ascii="Century Gothic" w:eastAsia="Century Gothic" w:hAnsi="Century Gothic" w:cs="Century Gothic"/>
                            <w:sz w:val="24"/>
                          </w:rPr>
                          <w:t>DATE:</w:t>
                        </w:r>
                        <w:r w:rsidR="0049106E">
                          <w:rPr>
                            <w:rFonts w:ascii="Century Gothic" w:eastAsia="Century Gothic" w:hAnsi="Century Gothic" w:cs="Century Gothi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98" o:spid="_x0000_s1029" style="position:absolute;left:7467;top:426;width:525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" filled="f" stroked="f">
                  <v:textbox inset="0,0,0,0">
                    <w:txbxContent>
                      <w:p w:rsidR="00100C5D" w:rsidRDefault="00100C5D"/>
                    </w:txbxContent>
                  </v:textbox>
                </v:rect>
                <v:rect id="Rectangle 62" o:spid="_x0000_s1030" style="position:absolute;left:11414;top:426;width:562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100C5D" w:rsidRDefault="0049106E">
                        <w:r>
                          <w:rPr>
                            <w:rFonts w:ascii="Century Gothic" w:eastAsia="Century Gothic" w:hAnsi="Century Gothic" w:cs="Century Gothi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31" style="position:absolute;left:11841;top:426;width:446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100C5D" w:rsidRDefault="00100C5D">
                        <w:pPr>
                          <w:rPr>
                            <w:rFonts w:ascii="Century Gothic" w:eastAsia="Century Gothic" w:hAnsi="Century Gothic" w:cs="Century Gothic"/>
                            <w:sz w:val="24"/>
                          </w:rPr>
                        </w:pPr>
                      </w:p>
                      <w:p w:rsidR="005A432C" w:rsidRDefault="005A432C"/>
                    </w:txbxContent>
                  </v:textbox>
                </v:rect>
                <v:rect id="Rectangle 64" o:spid="_x0000_s1032" style="position:absolute;left:15212;top:426;width:56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100C5D" w:rsidRDefault="0049106E">
                        <w:r>
                          <w:rPr>
                            <w:rFonts w:ascii="Century Gothic" w:eastAsia="Century Gothic" w:hAnsi="Century Gothic" w:cs="Century Gothi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86" o:spid="_x0000_s1033" style="position:absolute;left:91;width:42602;height:91;visibility:visible;mso-wrap-style:square;v-text-anchor:top" coordsize="426021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" path="m,l4260215,r,9144l,9144,,e" fillcolor="#bfbfbf" stroked="f" strokeweight="0">
                  <v:stroke miterlimit="83231f" joinstyle="miter"/>
                  <v:path arrowok="t" textboxrect="0,0,4260215,9144"/>
                </v:shape>
                <v:rect id="Rectangle 66" o:spid="_x0000_s1034" style="position:absolute;left:811;top:319;width:1015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100C5D" w:rsidRDefault="007F7569">
                        <w:r>
                          <w:rPr>
                            <w:rFonts w:ascii="Century Gothic" w:eastAsia="Century Gothic" w:hAnsi="Century Gothic" w:cs="Century Gothic"/>
                            <w:sz w:val="24"/>
                          </w:rPr>
                          <w:t>TEAM</w:t>
                        </w:r>
                        <w:r w:rsidR="0049106E">
                          <w:rPr>
                            <w:rFonts w:ascii="Century Gothic" w:eastAsia="Century Gothic" w:hAnsi="Century Gothic" w:cs="Century Gothic"/>
                            <w:sz w:val="24"/>
                          </w:rPr>
                          <w:t xml:space="preserve">:  </w:t>
                        </w:r>
                      </w:p>
                    </w:txbxContent>
                  </v:textbox>
                </v:rect>
                <v:rect id="Rectangle 67" o:spid="_x0000_s1035" style="position:absolute;left:8412;top:2880;width:561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100C5D" w:rsidRDefault="0049106E">
                        <w:r>
                          <w:rPr>
                            <w:rFonts w:ascii="Century Gothic" w:eastAsia="Century Gothic" w:hAnsi="Century Gothic" w:cs="Century Gothi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36" style="position:absolute;left:34784;top:2880;width:3352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100C5D" w:rsidRDefault="00100C5D"/>
                    </w:txbxContent>
                  </v:textbox>
                </v:rect>
                <v:rect id="Rectangle 70" o:spid="_x0000_s1037" style="position:absolute;left:37313;top:2880;width:5218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100C5D" w:rsidRDefault="00100C5D"/>
                    </w:txbxContent>
                  </v:textbox>
                </v:rect>
                <v:rect id="Rectangle 71" o:spid="_x0000_s1038" style="position:absolute;left:41230;top:2880;width:562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100C5D" w:rsidRDefault="0049106E">
                        <w:r>
                          <w:rPr>
                            <w:rFonts w:ascii="Century Gothic" w:eastAsia="Century Gothic" w:hAnsi="Century Gothic" w:cs="Century Gothi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87" o:spid="_x0000_s1039" style="position:absolute;left:91;top:2468;width:21293;height:92;visibility:visible;mso-wrap-style:square;v-text-anchor:top" coordsize="212928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" path="m,l2129282,r,9144l,9144,,e" fillcolor="#bfbfbf" stroked="f" strokeweight="0">
                  <v:stroke miterlimit="83231f" joinstyle="miter"/>
                  <v:path arrowok="t" textboxrect="0,0,2129282,9144"/>
                </v:shape>
                <v:shape id="Shape 3788" o:spid="_x0000_s1040" style="position:absolute;left:21384;top:246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" path="m,l9144,r,9144l,9144,,e" fillcolor="#bfbfbf" stroked="f" strokeweight="0">
                  <v:stroke miterlimit="83231f" joinstyle="miter"/>
                  <v:path arrowok="t" textboxrect="0,0,9144,9144"/>
                </v:shape>
                <v:shape id="Shape 3789" o:spid="_x0000_s1041" style="position:absolute;left:21414;top:2468;width:21278;height:92;visibility:visible;mso-wrap-style:square;v-text-anchor:top" coordsize="21277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" path="m,l2127758,r,9144l,9144,,e" fillcolor="#bfbfbf" stroked="f" strokeweight="0">
                  <v:stroke miterlimit="83231f" joinstyle="miter"/>
                  <v:path arrowok="t" textboxrect="0,0,2127758,9144"/>
                </v:shape>
                <v:shape id="Shape 3790" o:spid="_x0000_s1042" style="position:absolute;top:4922;width:21384;height:91;visibility:visible;mso-wrap-style:square;v-text-anchor:top" coordsize="21384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" path="m,l2138426,r,9144l,9144,,e" fillcolor="#bfbfbf" stroked="f" strokeweight="0">
                  <v:stroke miterlimit="83231f" joinstyle="miter"/>
                  <v:path arrowok="t" textboxrect="0,0,2138426,9144"/>
                </v:shape>
                <v:shape id="Shape 3791" o:spid="_x0000_s1043" style="position:absolute;left:21292;top:492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" path="m,l9144,r,9144l,9144,,e" fillcolor="#bfbfbf" stroked="f" strokeweight="0">
                  <v:stroke miterlimit="83231f" joinstyle="miter"/>
                  <v:path arrowok="t" textboxrect="0,0,9144,9144"/>
                </v:shape>
                <v:shape id="Shape 3792" o:spid="_x0000_s1044" style="position:absolute;left:21323;top:4922;width:21369;height:91;visibility:visible;mso-wrap-style:square;v-text-anchor:top" coordsize="213690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" path="m,l2136902,r,9144l,9144,,e" fillcolor="#bfbfbf" stroked="f" strokeweight="0">
                  <v:stroke miterlimit="83231f" joinstyle="miter"/>
                  <v:path arrowok="t" textboxrect="0,0,2136902,9144"/>
                </v:shape>
                <w10:anchorlock/>
              </v:group>
            </w:pict>
          </mc:Fallback>
        </mc:AlternateContent>
      </w:r>
    </w:p>
    <w:p w:rsidR="003F1D50" w:rsidRDefault="003F1D50" w:rsidP="003F1D50">
      <w:pPr>
        <w:spacing w:after="0"/>
        <w:ind w:right="2399"/>
        <w:rPr>
          <w:rFonts w:ascii="Century Gothic" w:eastAsia="Century Gothic" w:hAnsi="Century Gothic" w:cs="Century Gothic"/>
          <w:b/>
          <w:color w:val="424242"/>
          <w:sz w:val="56"/>
        </w:rPr>
      </w:pPr>
    </w:p>
    <w:p w:rsidR="00100C5D" w:rsidRDefault="0049106E" w:rsidP="003F1D50">
      <w:pPr>
        <w:spacing w:after="0"/>
        <w:ind w:right="2399"/>
      </w:pPr>
      <w:r>
        <w:rPr>
          <w:rFonts w:ascii="Century Gothic" w:eastAsia="Century Gothic" w:hAnsi="Century Gothic" w:cs="Century Gothic"/>
          <w:b/>
          <w:color w:val="424242"/>
          <w:sz w:val="56"/>
        </w:rPr>
        <w:t xml:space="preserve"> </w:t>
      </w:r>
    </w:p>
    <w:p w:rsidR="00100C5D" w:rsidRDefault="00F4196E">
      <w:pPr>
        <w:spacing w:after="26" w:line="249" w:lineRule="auto"/>
        <w:ind w:left="-5" w:hanging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77BAA0" wp14:editId="683F424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4196E" w:rsidRPr="002818C9" w:rsidRDefault="00F4196E" w:rsidP="00F4196E">
                            <w:pPr>
                              <w:pStyle w:val="Heading1"/>
                              <w:ind w:left="-5"/>
                              <w:jc w:val="center"/>
                              <w:rPr>
                                <w:rFonts w:ascii="INFECTED" w:hAnsi="INFECTED"/>
                                <w:color w:val="000000" w:themeColor="text1"/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18C9">
                              <w:rPr>
                                <w:rFonts w:ascii="INFECTED" w:hAnsi="INFECTED"/>
                                <w:color w:val="000000" w:themeColor="text1"/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Summary Counter Measure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77BAA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45" type="#_x0000_t202" style="position:absolute;left:0;text-align:left;margin-left:0;margin-top:0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DVTIAIAAFE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" filled="f" stroked="f">
                <v:textbox style="mso-fit-shape-to-text:t">
                  <w:txbxContent>
                    <w:p w:rsidR="00F4196E" w:rsidRPr="002818C9" w:rsidRDefault="00F4196E" w:rsidP="00F4196E">
                      <w:pPr>
                        <w:pStyle w:val="Heading1"/>
                        <w:ind w:left="-5"/>
                        <w:jc w:val="center"/>
                        <w:rPr>
                          <w:rFonts w:ascii="INFECTED" w:hAnsi="INFECTED"/>
                          <w:color w:val="000000" w:themeColor="text1"/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818C9">
                        <w:rPr>
                          <w:rFonts w:ascii="INFECTED" w:hAnsi="INFECTED"/>
                          <w:color w:val="000000" w:themeColor="text1"/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</w:rPr>
                        <w:t>Summary Counter Measure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267"/>
        <w:tblW w:w="9352" w:type="dxa"/>
        <w:tblInd w:w="0" w:type="dxa"/>
        <w:tblCellMar>
          <w:top w:w="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627"/>
        <w:gridCol w:w="7725"/>
      </w:tblGrid>
      <w:tr w:rsidR="003F1D50" w:rsidRPr="00DA7DA1" w:rsidTr="003F1D50">
        <w:trPr>
          <w:trHeight w:val="1219"/>
        </w:trPr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D50" w:rsidRPr="00DA7DA1" w:rsidRDefault="007102AB" w:rsidP="003F1D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entury Gothic" w:hAnsi="Arial" w:cs="Arial"/>
                <w:b/>
                <w:sz w:val="24"/>
                <w:szCs w:val="24"/>
              </w:rPr>
              <w:t>Challenge</w:t>
            </w:r>
          </w:p>
          <w:p w:rsidR="003F1D50" w:rsidRPr="00DA7DA1" w:rsidRDefault="003F1D50" w:rsidP="003F1D50">
            <w:pPr>
              <w:rPr>
                <w:rFonts w:ascii="Arial" w:hAnsi="Arial" w:cs="Arial"/>
                <w:sz w:val="24"/>
                <w:szCs w:val="24"/>
              </w:rPr>
            </w:pPr>
            <w:r w:rsidRPr="00DA7DA1">
              <w:rPr>
                <w:rFonts w:ascii="Arial" w:eastAsia="Century Gothic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D50" w:rsidRPr="00DA7DA1" w:rsidRDefault="003F1D50" w:rsidP="003F1D50">
            <w:pPr>
              <w:rPr>
                <w:rFonts w:ascii="Arial" w:hAnsi="Arial" w:cs="Arial"/>
                <w:sz w:val="24"/>
                <w:szCs w:val="24"/>
              </w:rPr>
            </w:pPr>
            <w:r w:rsidRPr="00DA7DA1">
              <w:rPr>
                <w:rFonts w:ascii="Arial" w:eastAsia="Century Gothic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2818C9" w:rsidRPr="00DA7DA1" w:rsidTr="002818C9">
        <w:trPr>
          <w:trHeight w:val="1543"/>
        </w:trPr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8C9" w:rsidRPr="00DA7DA1" w:rsidRDefault="002818C9" w:rsidP="003F1D50">
            <w:pPr>
              <w:rPr>
                <w:rFonts w:ascii="Arial" w:eastAsia="Century Gothic" w:hAnsi="Arial" w:cs="Arial"/>
                <w:b/>
                <w:sz w:val="24"/>
                <w:szCs w:val="24"/>
              </w:rPr>
            </w:pPr>
            <w:r w:rsidRPr="00DA7DA1">
              <w:rPr>
                <w:rFonts w:ascii="Arial" w:eastAsia="Century Gothic" w:hAnsi="Arial" w:cs="Arial"/>
                <w:b/>
                <w:sz w:val="24"/>
                <w:szCs w:val="24"/>
              </w:rPr>
              <w:t>Gained</w:t>
            </w:r>
            <w:r w:rsidR="007102AB">
              <w:rPr>
                <w:rFonts w:ascii="Arial" w:eastAsia="Century Gothic" w:hAnsi="Arial" w:cs="Arial"/>
                <w:b/>
                <w:sz w:val="24"/>
                <w:szCs w:val="24"/>
              </w:rPr>
              <w:t xml:space="preserve"> Experience/</w:t>
            </w:r>
            <w:r w:rsidRPr="00DA7DA1">
              <w:rPr>
                <w:rFonts w:ascii="Arial" w:eastAsia="Century Gothic" w:hAnsi="Arial" w:cs="Arial"/>
                <w:b/>
                <w:sz w:val="24"/>
                <w:szCs w:val="24"/>
              </w:rPr>
              <w:t xml:space="preserve"> Knowledge</w:t>
            </w:r>
          </w:p>
        </w:tc>
        <w:tc>
          <w:tcPr>
            <w:tcW w:w="7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818C9" w:rsidRPr="00DA7DA1" w:rsidRDefault="002818C9" w:rsidP="003F1D50">
            <w:pPr>
              <w:ind w:left="1"/>
              <w:rPr>
                <w:rFonts w:ascii="Arial" w:eastAsia="Century Gothic" w:hAnsi="Arial" w:cs="Arial"/>
                <w:b/>
                <w:sz w:val="24"/>
                <w:szCs w:val="24"/>
              </w:rPr>
            </w:pPr>
          </w:p>
        </w:tc>
      </w:tr>
      <w:tr w:rsidR="002818C9" w:rsidRPr="00DA7DA1" w:rsidTr="002818C9">
        <w:trPr>
          <w:trHeight w:val="1253"/>
        </w:trPr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8C9" w:rsidRPr="00DA7DA1" w:rsidRDefault="007102AB" w:rsidP="003F1D50">
            <w:pPr>
              <w:rPr>
                <w:rFonts w:ascii="Arial" w:eastAsia="Century Gothic" w:hAnsi="Arial" w:cs="Arial"/>
                <w:b/>
                <w:sz w:val="24"/>
                <w:szCs w:val="24"/>
              </w:rPr>
            </w:pPr>
            <w:r>
              <w:rPr>
                <w:rFonts w:ascii="Arial" w:eastAsia="Century Gothic" w:hAnsi="Arial" w:cs="Arial"/>
                <w:b/>
                <w:sz w:val="24"/>
                <w:szCs w:val="24"/>
              </w:rPr>
              <w:t>Suggestions</w:t>
            </w:r>
          </w:p>
        </w:tc>
        <w:tc>
          <w:tcPr>
            <w:tcW w:w="7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818C9" w:rsidRPr="00DA7DA1" w:rsidRDefault="002818C9" w:rsidP="003F1D50">
            <w:pPr>
              <w:ind w:left="1"/>
              <w:rPr>
                <w:rFonts w:ascii="Arial" w:eastAsia="Century Gothic" w:hAnsi="Arial" w:cs="Arial"/>
                <w:b/>
                <w:sz w:val="24"/>
                <w:szCs w:val="24"/>
              </w:rPr>
            </w:pPr>
          </w:p>
        </w:tc>
      </w:tr>
      <w:tr w:rsidR="00F85321" w:rsidRPr="00DA7DA1" w:rsidTr="002818C9">
        <w:trPr>
          <w:trHeight w:val="1253"/>
        </w:trPr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5321" w:rsidRDefault="00F85321" w:rsidP="003F1D50">
            <w:pPr>
              <w:rPr>
                <w:rFonts w:ascii="Arial" w:eastAsia="Century Gothic" w:hAnsi="Arial" w:cs="Arial"/>
                <w:b/>
                <w:sz w:val="24"/>
                <w:szCs w:val="24"/>
              </w:rPr>
            </w:pPr>
            <w:r w:rsidRPr="00DA7DA1">
              <w:rPr>
                <w:rFonts w:ascii="Arial" w:eastAsia="Century Gothic" w:hAnsi="Arial" w:cs="Arial"/>
                <w:b/>
                <w:sz w:val="24"/>
                <w:szCs w:val="24"/>
              </w:rPr>
              <w:t>Comment</w:t>
            </w:r>
            <w:r>
              <w:rPr>
                <w:rFonts w:ascii="Arial" w:eastAsia="Century Gothic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7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5321" w:rsidRPr="00DA7DA1" w:rsidRDefault="00F85321" w:rsidP="003F1D50">
            <w:pPr>
              <w:ind w:left="1"/>
              <w:rPr>
                <w:rFonts w:ascii="Arial" w:eastAsia="Century Gothic" w:hAnsi="Arial" w:cs="Arial"/>
                <w:b/>
                <w:sz w:val="24"/>
                <w:szCs w:val="24"/>
              </w:rPr>
            </w:pPr>
          </w:p>
        </w:tc>
      </w:tr>
    </w:tbl>
    <w:p w:rsidR="00100C5D" w:rsidRPr="00DA7DA1" w:rsidRDefault="0049106E" w:rsidP="00F85321">
      <w:pPr>
        <w:spacing w:after="100"/>
        <w:rPr>
          <w:rFonts w:ascii="Arial" w:hAnsi="Arial" w:cs="Arial"/>
          <w:sz w:val="24"/>
          <w:szCs w:val="24"/>
        </w:rPr>
      </w:pPr>
      <w:r w:rsidRPr="00DA7DA1">
        <w:rPr>
          <w:rFonts w:ascii="Arial" w:eastAsia="Century Gothic" w:hAnsi="Arial" w:cs="Arial"/>
          <w:sz w:val="24"/>
          <w:szCs w:val="24"/>
        </w:rPr>
        <w:t xml:space="preserve"> </w:t>
      </w:r>
      <w:r w:rsidRPr="00DA7DA1">
        <w:rPr>
          <w:rFonts w:ascii="Arial" w:eastAsia="Century Gothic" w:hAnsi="Arial" w:cs="Arial"/>
          <w:b/>
          <w:sz w:val="24"/>
          <w:szCs w:val="24"/>
        </w:rPr>
        <w:t xml:space="preserve"> </w:t>
      </w:r>
    </w:p>
    <w:sectPr w:rsidR="00100C5D" w:rsidRPr="00DA7D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585" w:right="1797" w:bottom="1497" w:left="1440" w:header="4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25B" w:rsidRDefault="0075125B">
      <w:pPr>
        <w:spacing w:after="0" w:line="240" w:lineRule="auto"/>
      </w:pPr>
      <w:r>
        <w:separator/>
      </w:r>
    </w:p>
  </w:endnote>
  <w:endnote w:type="continuationSeparator" w:id="0">
    <w:p w:rsidR="0075125B" w:rsidRDefault="00751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me Of Squids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FECTED">
    <w:panose1 w:val="02000506000000020004"/>
    <w:charset w:val="00"/>
    <w:family w:val="auto"/>
    <w:pitch w:val="variable"/>
    <w:sig w:usb0="00000287" w:usb1="000000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Metal Gear">
    <w:panose1 w:val="020000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C5D" w:rsidRDefault="0049106E">
    <w:pPr>
      <w:tabs>
        <w:tab w:val="right" w:pos="9916"/>
      </w:tabs>
      <w:spacing w:after="169"/>
      <w:ind w:left="-612" w:right="-91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452628</wp:posOffset>
              </wp:positionH>
              <wp:positionV relativeFrom="page">
                <wp:posOffset>9494215</wp:posOffset>
              </wp:positionV>
              <wp:extent cx="6868414" cy="129116"/>
              <wp:effectExtent l="0" t="0" r="0" b="0"/>
              <wp:wrapSquare wrapText="bothSides"/>
              <wp:docPr id="3611" name="Group 36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8414" cy="129116"/>
                        <a:chOff x="0" y="0"/>
                        <a:chExt cx="6868414" cy="129116"/>
                      </a:xfrm>
                    </wpg:grpSpPr>
                    <wps:wsp>
                      <wps:cNvPr id="3816" name="Shape 3816"/>
                      <wps:cNvSpPr/>
                      <wps:spPr>
                        <a:xfrm>
                          <a:off x="0" y="0"/>
                          <a:ext cx="5716270" cy="76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6270" h="76505">
                              <a:moveTo>
                                <a:pt x="0" y="0"/>
                              </a:moveTo>
                              <a:lnTo>
                                <a:pt x="5716270" y="0"/>
                              </a:lnTo>
                              <a:lnTo>
                                <a:pt x="5716270" y="76505"/>
                              </a:lnTo>
                              <a:lnTo>
                                <a:pt x="0" y="765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7" name="Shape 3817"/>
                      <wps:cNvSpPr/>
                      <wps:spPr>
                        <a:xfrm>
                          <a:off x="73152" y="0"/>
                          <a:ext cx="5569966" cy="76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9966" h="76505">
                              <a:moveTo>
                                <a:pt x="0" y="0"/>
                              </a:moveTo>
                              <a:lnTo>
                                <a:pt x="5569966" y="0"/>
                              </a:lnTo>
                              <a:lnTo>
                                <a:pt x="5569966" y="76505"/>
                              </a:lnTo>
                              <a:lnTo>
                                <a:pt x="0" y="765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6" name="Rectangle 3616"/>
                      <wps:cNvSpPr/>
                      <wps:spPr>
                        <a:xfrm>
                          <a:off x="73152" y="22406"/>
                          <a:ext cx="91211" cy="1419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00C5D" w:rsidRDefault="0049106E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FFFFFF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17" name="Rectangle 3617"/>
                      <wps:cNvSpPr/>
                      <wps:spPr>
                        <a:xfrm>
                          <a:off x="2207387" y="22406"/>
                          <a:ext cx="91211" cy="1419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00C5D" w:rsidRDefault="0049106E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FFFFFF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18" name="Shape 3818"/>
                      <wps:cNvSpPr/>
                      <wps:spPr>
                        <a:xfrm>
                          <a:off x="5716270" y="0"/>
                          <a:ext cx="1152144" cy="76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2144" h="76505">
                              <a:moveTo>
                                <a:pt x="0" y="0"/>
                              </a:moveTo>
                              <a:lnTo>
                                <a:pt x="1152144" y="0"/>
                              </a:lnTo>
                              <a:lnTo>
                                <a:pt x="1152144" y="76505"/>
                              </a:lnTo>
                              <a:lnTo>
                                <a:pt x="0" y="765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9" name="Shape 3819"/>
                      <wps:cNvSpPr/>
                      <wps:spPr>
                        <a:xfrm>
                          <a:off x="5789422" y="0"/>
                          <a:ext cx="1005840" cy="76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5840" h="76505">
                              <a:moveTo>
                                <a:pt x="0" y="0"/>
                              </a:moveTo>
                              <a:lnTo>
                                <a:pt x="1005840" y="0"/>
                              </a:lnTo>
                              <a:lnTo>
                                <a:pt x="1005840" y="76505"/>
                              </a:lnTo>
                              <a:lnTo>
                                <a:pt x="0" y="765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8" name="Rectangle 3618"/>
                      <wps:cNvSpPr/>
                      <wps:spPr>
                        <a:xfrm>
                          <a:off x="6796786" y="22406"/>
                          <a:ext cx="91212" cy="1419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00C5D" w:rsidRDefault="0049106E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FFFFFF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3611" o:spid="_x0000_s1046" style="position:absolute;left:0;text-align:left;margin-left:35.65pt;margin-top:747.6pt;width:540.8pt;height:10.15pt;z-index:251664384;mso-position-horizontal-relative:page;mso-position-vertical-relative:page" coordsize="68684,1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">
              <v:shape id="Shape 3816" o:spid="_x0000_s1047" style="position:absolute;width:57162;height:765;visibility:visible;mso-wrap-style:square;v-text-anchor:top" coordsize="5716270,7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" path="m,l5716270,r,76505l,76505,,e" fillcolor="#002060" stroked="f" strokeweight="0">
                <v:stroke miterlimit="83231f" joinstyle="miter"/>
                <v:path arrowok="t" textboxrect="0,0,5716270,76505"/>
              </v:shape>
              <v:shape id="Shape 3817" o:spid="_x0000_s1048" style="position:absolute;left:731;width:55700;height:765;visibility:visible;mso-wrap-style:square;v-text-anchor:top" coordsize="5569966,7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" path="m,l5569966,r,76505l,76505,,e" fillcolor="#002060" stroked="f" strokeweight="0">
                <v:stroke miterlimit="83231f" joinstyle="miter"/>
                <v:path arrowok="t" textboxrect="0,0,5569966,76505"/>
              </v:shape>
              <v:rect id="Rectangle 3616" o:spid="_x0000_s1049" style="position:absolute;left:731;top:224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" filled="f" stroked="f">
                <v:textbox inset="0,0,0,0">
                  <w:txbxContent>
                    <w:p w:rsidR="00100C5D" w:rsidRDefault="0049106E">
                      <w:r>
                        <w:rPr>
                          <w:rFonts w:ascii="Courier New" w:eastAsia="Courier New" w:hAnsi="Courier New" w:cs="Courier New"/>
                          <w:b/>
                          <w:color w:val="FFFFFF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3617" o:spid="_x0000_s1050" style="position:absolute;left:22073;top:224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eBw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DsjeD1JjwBOX8CAAD//wMAUEsBAi0AFAAGAAgAAAAhANvh9svuAAAAhQEAABMAAAAAAAAA&#10;AAAAAAAAAAAAAFtDb250ZW50X1R5cGVzXS54bWxQSwECLQAUAAYACAAAACEAWvQsW78AAAAVAQAA&#10;CwAAAAAAAAAAAAAAAAAfAQAAX3JlbHMvLnJlbHNQSwECLQAUAAYACAAAACEAhGHgcMYAAADdAAAA&#10;DwAAAAAAAAAAAAAAAAAHAgAAZHJzL2Rvd25yZXYueG1sUEsFBgAAAAADAAMAtwAAAPoCAAAAAA==&#10;" filled="f" stroked="f">
                <v:textbox inset="0,0,0,0">
                  <w:txbxContent>
                    <w:p w:rsidR="00100C5D" w:rsidRDefault="0049106E">
                      <w:r>
                        <w:rPr>
                          <w:rFonts w:ascii="Courier New" w:eastAsia="Courier New" w:hAnsi="Courier New" w:cs="Courier New"/>
                          <w:b/>
                          <w:color w:val="FFFFFF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3818" o:spid="_x0000_s1051" style="position:absolute;left:57162;width:11522;height:765;visibility:visible;mso-wrap-style:square;v-text-anchor:top" coordsize="1152144,7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" path="m,l1152144,r,76505l,76505,,e" fillcolor="#002060" stroked="f" strokeweight="0">
                <v:stroke miterlimit="83231f" joinstyle="miter"/>
                <v:path arrowok="t" textboxrect="0,0,1152144,76505"/>
              </v:shape>
              <v:shape id="Shape 3819" o:spid="_x0000_s1052" style="position:absolute;left:57894;width:10058;height:765;visibility:visible;mso-wrap-style:square;v-text-anchor:top" coordsize="1005840,7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" path="m,l1005840,r,76505l,76505,,e" fillcolor="#002060" stroked="f" strokeweight="0">
                <v:stroke miterlimit="83231f" joinstyle="miter"/>
                <v:path arrowok="t" textboxrect="0,0,1005840,76505"/>
              </v:shape>
              <v:rect id="Rectangle 3618" o:spid="_x0000_s1053" style="position:absolute;left:67967;top:224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" filled="f" stroked="f">
                <v:textbox inset="0,0,0,0">
                  <w:txbxContent>
                    <w:p w:rsidR="00100C5D" w:rsidRDefault="0049106E">
                      <w:r>
                        <w:rPr>
                          <w:rFonts w:ascii="Courier New" w:eastAsia="Courier New" w:hAnsi="Courier New" w:cs="Courier New"/>
                          <w:b/>
                          <w:color w:val="FFFFFF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Lucida Sans Typewriter" w:eastAsia="Lucida Sans Typewriter" w:hAnsi="Lucida Sans Typewriter" w:cs="Lucida Sans Typewriter"/>
        <w:b/>
        <w:color w:val="808080"/>
        <w:sz w:val="18"/>
      </w:rPr>
      <w:t xml:space="preserve">AFP INCIDENT RESPONSE REPORT </w:t>
    </w:r>
    <w:r>
      <w:rPr>
        <w:rFonts w:ascii="Lucida Sans Typewriter" w:eastAsia="Lucida Sans Typewriter" w:hAnsi="Lucida Sans Typewriter" w:cs="Lucida Sans Typewriter"/>
        <w:b/>
        <w:color w:val="808080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808080"/>
        <w:sz w:val="18"/>
      </w:rPr>
      <w:t>1</w:t>
    </w:r>
    <w:r>
      <w:rPr>
        <w:rFonts w:ascii="Courier New" w:eastAsia="Courier New" w:hAnsi="Courier New" w:cs="Courier New"/>
        <w:b/>
        <w:color w:val="808080"/>
        <w:sz w:val="18"/>
      </w:rPr>
      <w:fldChar w:fldCharType="end"/>
    </w:r>
    <w:r>
      <w:rPr>
        <w:rFonts w:ascii="Courier New" w:eastAsia="Courier New" w:hAnsi="Courier New" w:cs="Courier New"/>
        <w:b/>
        <w:color w:val="808080"/>
        <w:sz w:val="18"/>
      </w:rPr>
      <w:t xml:space="preserve"> | </w:t>
    </w:r>
    <w:r>
      <w:rPr>
        <w:rFonts w:ascii="Courier New" w:eastAsia="Courier New" w:hAnsi="Courier New" w:cs="Courier New"/>
        <w:b/>
        <w:color w:val="7F7F7F"/>
        <w:sz w:val="18"/>
      </w:rPr>
      <w:t>PAGE</w:t>
    </w:r>
    <w:r>
      <w:rPr>
        <w:rFonts w:ascii="Courier New" w:eastAsia="Courier New" w:hAnsi="Courier New" w:cs="Courier New"/>
        <w:b/>
        <w:color w:val="808080"/>
        <w:sz w:val="18"/>
      </w:rPr>
      <w:t xml:space="preserve"> </w:t>
    </w:r>
  </w:p>
  <w:p w:rsidR="00100C5D" w:rsidRDefault="0049106E">
    <w:pPr>
      <w:spacing w:after="0"/>
    </w:pPr>
    <w:r>
      <w:rPr>
        <w:rFonts w:ascii="Courier New" w:eastAsia="Courier New" w:hAnsi="Courier New" w:cs="Courier New"/>
        <w:b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C5D" w:rsidRDefault="0049106E">
    <w:pPr>
      <w:tabs>
        <w:tab w:val="right" w:pos="9916"/>
      </w:tabs>
      <w:spacing w:after="169"/>
      <w:ind w:left="-612" w:right="-913"/>
    </w:pPr>
    <w:r w:rsidRPr="007F7569">
      <w:rPr>
        <w:rFonts w:ascii="Metal Gear" w:hAnsi="Metal Gear"/>
        <w:noProof/>
        <w:color w:val="44546A" w:themeColor="text2"/>
        <w:sz w:val="16"/>
        <w:szCs w:val="16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99DB383" wp14:editId="01FC6E5A">
              <wp:simplePos x="0" y="0"/>
              <wp:positionH relativeFrom="page">
                <wp:posOffset>452628</wp:posOffset>
              </wp:positionH>
              <wp:positionV relativeFrom="page">
                <wp:posOffset>9494215</wp:posOffset>
              </wp:positionV>
              <wp:extent cx="6868414" cy="129116"/>
              <wp:effectExtent l="0" t="0" r="0" b="0"/>
              <wp:wrapSquare wrapText="bothSides"/>
              <wp:docPr id="3572" name="Group 35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8414" cy="129116"/>
                        <a:chOff x="0" y="0"/>
                        <a:chExt cx="6868414" cy="129116"/>
                      </a:xfrm>
                    </wpg:grpSpPr>
                    <wps:wsp>
                      <wps:cNvPr id="3808" name="Shape 3808"/>
                      <wps:cNvSpPr/>
                      <wps:spPr>
                        <a:xfrm>
                          <a:off x="0" y="0"/>
                          <a:ext cx="5716270" cy="76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6270" h="76505">
                              <a:moveTo>
                                <a:pt x="0" y="0"/>
                              </a:moveTo>
                              <a:lnTo>
                                <a:pt x="5716270" y="0"/>
                              </a:lnTo>
                              <a:lnTo>
                                <a:pt x="5716270" y="76505"/>
                              </a:lnTo>
                              <a:lnTo>
                                <a:pt x="0" y="765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9" name="Shape 3809"/>
                      <wps:cNvSpPr/>
                      <wps:spPr>
                        <a:xfrm>
                          <a:off x="73152" y="0"/>
                          <a:ext cx="5569966" cy="76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9966" h="76505">
                              <a:moveTo>
                                <a:pt x="0" y="0"/>
                              </a:moveTo>
                              <a:lnTo>
                                <a:pt x="5569966" y="0"/>
                              </a:lnTo>
                              <a:lnTo>
                                <a:pt x="5569966" y="76505"/>
                              </a:lnTo>
                              <a:lnTo>
                                <a:pt x="0" y="765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7" name="Rectangle 3577"/>
                      <wps:cNvSpPr/>
                      <wps:spPr>
                        <a:xfrm>
                          <a:off x="73152" y="22406"/>
                          <a:ext cx="91211" cy="1419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00C5D" w:rsidRDefault="0049106E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FFFFFF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578" name="Rectangle 3578"/>
                      <wps:cNvSpPr/>
                      <wps:spPr>
                        <a:xfrm>
                          <a:off x="2207387" y="22406"/>
                          <a:ext cx="91211" cy="1419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00C5D" w:rsidRDefault="0049106E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FFFFFF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10" name="Shape 3810"/>
                      <wps:cNvSpPr/>
                      <wps:spPr>
                        <a:xfrm>
                          <a:off x="5716270" y="0"/>
                          <a:ext cx="1152144" cy="76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2144" h="76505">
                              <a:moveTo>
                                <a:pt x="0" y="0"/>
                              </a:moveTo>
                              <a:lnTo>
                                <a:pt x="1152144" y="0"/>
                              </a:lnTo>
                              <a:lnTo>
                                <a:pt x="1152144" y="76505"/>
                              </a:lnTo>
                              <a:lnTo>
                                <a:pt x="0" y="765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1" name="Shape 3811"/>
                      <wps:cNvSpPr/>
                      <wps:spPr>
                        <a:xfrm>
                          <a:off x="5789422" y="0"/>
                          <a:ext cx="1005840" cy="76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5840" h="76505">
                              <a:moveTo>
                                <a:pt x="0" y="0"/>
                              </a:moveTo>
                              <a:lnTo>
                                <a:pt x="1005840" y="0"/>
                              </a:lnTo>
                              <a:lnTo>
                                <a:pt x="1005840" y="76505"/>
                              </a:lnTo>
                              <a:lnTo>
                                <a:pt x="0" y="765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9" name="Rectangle 3579"/>
                      <wps:cNvSpPr/>
                      <wps:spPr>
                        <a:xfrm>
                          <a:off x="6796786" y="22406"/>
                          <a:ext cx="91212" cy="1419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00C5D" w:rsidRDefault="0049106E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FFFFFF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99DB383" id="Group 3572" o:spid="_x0000_s1054" style="position:absolute;left:0;text-align:left;margin-left:35.65pt;margin-top:747.6pt;width:540.8pt;height:10.15pt;z-index:251665408;mso-position-horizontal-relative:page;mso-position-vertical-relative:page" coordsize="68684,1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">
              <v:shape id="Shape 3808" o:spid="_x0000_s1055" style="position:absolute;width:57162;height:765;visibility:visible;mso-wrap-style:square;v-text-anchor:top" coordsize="5716270,7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" path="m,l5716270,r,76505l,76505,,e" fillcolor="#002060" stroked="f" strokeweight="0">
                <v:stroke miterlimit="83231f" joinstyle="miter"/>
                <v:path arrowok="t" textboxrect="0,0,5716270,76505"/>
              </v:shape>
              <v:shape id="Shape 3809" o:spid="_x0000_s1056" style="position:absolute;left:731;width:55700;height:765;visibility:visible;mso-wrap-style:square;v-text-anchor:top" coordsize="5569966,7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" path="m,l5569966,r,76505l,76505,,e" fillcolor="#002060" stroked="f" strokeweight="0">
                <v:stroke miterlimit="83231f" joinstyle="miter"/>
                <v:path arrowok="t" textboxrect="0,0,5569966,76505"/>
              </v:shape>
              <v:rect id="Rectangle 3577" o:spid="_x0000_s1057" style="position:absolute;left:731;top:224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" filled="f" stroked="f">
                <v:textbox inset="0,0,0,0">
                  <w:txbxContent>
                    <w:p w:rsidR="00100C5D" w:rsidRDefault="0049106E">
                      <w:r>
                        <w:rPr>
                          <w:rFonts w:ascii="Courier New" w:eastAsia="Courier New" w:hAnsi="Courier New" w:cs="Courier New"/>
                          <w:b/>
                          <w:color w:val="FFFFFF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3578" o:spid="_x0000_s1058" style="position:absolute;left:22073;top:224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" filled="f" stroked="f">
                <v:textbox inset="0,0,0,0">
                  <w:txbxContent>
                    <w:p w:rsidR="00100C5D" w:rsidRDefault="0049106E">
                      <w:r>
                        <w:rPr>
                          <w:rFonts w:ascii="Courier New" w:eastAsia="Courier New" w:hAnsi="Courier New" w:cs="Courier New"/>
                          <w:b/>
                          <w:color w:val="FFFFFF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3810" o:spid="_x0000_s1059" style="position:absolute;left:57162;width:11522;height:765;visibility:visible;mso-wrap-style:square;v-text-anchor:top" coordsize="1152144,7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" path="m,l1152144,r,76505l,76505,,e" fillcolor="#002060" stroked="f" strokeweight="0">
                <v:stroke miterlimit="83231f" joinstyle="miter"/>
                <v:path arrowok="t" textboxrect="0,0,1152144,76505"/>
              </v:shape>
              <v:shape id="Shape 3811" o:spid="_x0000_s1060" style="position:absolute;left:57894;width:10058;height:765;visibility:visible;mso-wrap-style:square;v-text-anchor:top" coordsize="1005840,7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" path="m,l1005840,r,76505l,76505,,e" fillcolor="#002060" stroked="f" strokeweight="0">
                <v:stroke miterlimit="83231f" joinstyle="miter"/>
                <v:path arrowok="t" textboxrect="0,0,1005840,76505"/>
              </v:shape>
              <v:rect id="Rectangle 3579" o:spid="_x0000_s1061" style="position:absolute;left:67967;top:224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FVF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kZv4xieb8ITkPMHAAAA//8DAFBLAQItABQABgAIAAAAIQDb4fbL7gAAAIUBAAATAAAAAAAA&#10;AAAAAAAAAAAAAABbQ29udGVudF9UeXBlc10ueG1sUEsBAi0AFAAGAAgAAAAhAFr0LFu/AAAAFQEA&#10;AAsAAAAAAAAAAAAAAAAAHwEAAF9yZWxzLy5yZWxzUEsBAi0AFAAGAAgAAAAhAJxIVUXHAAAA3QAA&#10;AA8AAAAAAAAAAAAAAAAABwIAAGRycy9kb3ducmV2LnhtbFBLBQYAAAAAAwADALcAAAD7AgAAAAA=&#10;" filled="f" stroked="f">
                <v:textbox inset="0,0,0,0">
                  <w:txbxContent>
                    <w:p w:rsidR="00100C5D" w:rsidRDefault="0049106E">
                      <w:r>
                        <w:rPr>
                          <w:rFonts w:ascii="Courier New" w:eastAsia="Courier New" w:hAnsi="Courier New" w:cs="Courier New"/>
                          <w:b/>
                          <w:color w:val="FFFFFF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7F7569" w:rsidRPr="007F7569">
      <w:rPr>
        <w:rFonts w:ascii="Metal Gear" w:hAnsi="Metal Gear"/>
        <w:noProof/>
        <w:color w:val="44546A" w:themeColor="text2"/>
        <w:sz w:val="16"/>
        <w:szCs w:val="16"/>
      </w:rPr>
      <w:t xml:space="preserve">Cyber </w:t>
    </w:r>
    <w:r w:rsidR="007F7569" w:rsidRPr="007F7569">
      <w:rPr>
        <w:rFonts w:ascii="Metal Gear" w:hAnsi="Metal Gear"/>
        <w:noProof/>
        <w:color w:val="44546A" w:themeColor="text2"/>
        <w:sz w:val="10"/>
        <w:szCs w:val="10"/>
      </w:rPr>
      <w:t>E</w:t>
    </w:r>
    <w:r w:rsidR="00201CA6">
      <w:rPr>
        <w:rFonts w:ascii="Metal Gear" w:hAnsi="Metal Gear"/>
        <w:noProof/>
        <w:color w:val="44546A" w:themeColor="text2"/>
        <w:sz w:val="16"/>
        <w:szCs w:val="16"/>
      </w:rPr>
      <w:t>x</w:t>
    </w:r>
    <w:r w:rsidR="007F7569" w:rsidRPr="007F7569">
      <w:rPr>
        <w:rFonts w:ascii="Metal Gear" w:hAnsi="Metal Gear"/>
        <w:noProof/>
        <w:color w:val="44546A" w:themeColor="text2"/>
      </w:rPr>
      <w:t xml:space="preserve"> </w:t>
    </w:r>
    <w:r w:rsidR="00F14D9C">
      <w:rPr>
        <w:noProof/>
        <w:color w:val="44546A" w:themeColor="text2"/>
      </w:rPr>
      <w:t>Counter Measure</w:t>
    </w:r>
    <w:r>
      <w:rPr>
        <w:rFonts w:ascii="Lucida Sans Typewriter" w:eastAsia="Lucida Sans Typewriter" w:hAnsi="Lucida Sans Typewriter" w:cs="Lucida Sans Typewriter"/>
        <w:b/>
        <w:color w:val="808080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2117B4" w:rsidRPr="002117B4">
      <w:rPr>
        <w:rFonts w:ascii="Courier New" w:eastAsia="Courier New" w:hAnsi="Courier New" w:cs="Courier New"/>
        <w:b/>
        <w:noProof/>
        <w:color w:val="808080"/>
        <w:sz w:val="18"/>
      </w:rPr>
      <w:t>2</w:t>
    </w:r>
    <w:r>
      <w:rPr>
        <w:rFonts w:ascii="Courier New" w:eastAsia="Courier New" w:hAnsi="Courier New" w:cs="Courier New"/>
        <w:b/>
        <w:color w:val="808080"/>
        <w:sz w:val="18"/>
      </w:rPr>
      <w:fldChar w:fldCharType="end"/>
    </w:r>
    <w:r>
      <w:rPr>
        <w:rFonts w:ascii="Courier New" w:eastAsia="Courier New" w:hAnsi="Courier New" w:cs="Courier New"/>
        <w:b/>
        <w:color w:val="808080"/>
        <w:sz w:val="18"/>
      </w:rPr>
      <w:t xml:space="preserve"> | </w:t>
    </w:r>
    <w:r>
      <w:rPr>
        <w:rFonts w:ascii="Courier New" w:eastAsia="Courier New" w:hAnsi="Courier New" w:cs="Courier New"/>
        <w:b/>
        <w:color w:val="7F7F7F"/>
        <w:sz w:val="18"/>
      </w:rPr>
      <w:t>PAGE</w:t>
    </w:r>
    <w:r>
      <w:rPr>
        <w:rFonts w:ascii="Courier New" w:eastAsia="Courier New" w:hAnsi="Courier New" w:cs="Courier New"/>
        <w:b/>
        <w:color w:val="808080"/>
        <w:sz w:val="18"/>
      </w:rPr>
      <w:t xml:space="preserve"> </w:t>
    </w:r>
  </w:p>
  <w:p w:rsidR="00100C5D" w:rsidRDefault="0049106E">
    <w:pPr>
      <w:spacing w:after="0"/>
    </w:pPr>
    <w:r>
      <w:rPr>
        <w:rFonts w:ascii="Courier New" w:eastAsia="Courier New" w:hAnsi="Courier New" w:cs="Courier New"/>
        <w:b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C5D" w:rsidRDefault="0049106E">
    <w:pPr>
      <w:tabs>
        <w:tab w:val="right" w:pos="9916"/>
      </w:tabs>
      <w:spacing w:after="169"/>
      <w:ind w:left="-612" w:right="-91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452628</wp:posOffset>
              </wp:positionH>
              <wp:positionV relativeFrom="page">
                <wp:posOffset>9494215</wp:posOffset>
              </wp:positionV>
              <wp:extent cx="6868414" cy="129116"/>
              <wp:effectExtent l="0" t="0" r="0" b="0"/>
              <wp:wrapSquare wrapText="bothSides"/>
              <wp:docPr id="3533" name="Group 35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8414" cy="129116"/>
                        <a:chOff x="0" y="0"/>
                        <a:chExt cx="6868414" cy="129116"/>
                      </a:xfrm>
                    </wpg:grpSpPr>
                    <wps:wsp>
                      <wps:cNvPr id="3800" name="Shape 3800"/>
                      <wps:cNvSpPr/>
                      <wps:spPr>
                        <a:xfrm>
                          <a:off x="0" y="0"/>
                          <a:ext cx="5716270" cy="76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6270" h="76505">
                              <a:moveTo>
                                <a:pt x="0" y="0"/>
                              </a:moveTo>
                              <a:lnTo>
                                <a:pt x="5716270" y="0"/>
                              </a:lnTo>
                              <a:lnTo>
                                <a:pt x="5716270" y="76505"/>
                              </a:lnTo>
                              <a:lnTo>
                                <a:pt x="0" y="765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1" name="Shape 3801"/>
                      <wps:cNvSpPr/>
                      <wps:spPr>
                        <a:xfrm>
                          <a:off x="73152" y="0"/>
                          <a:ext cx="5569966" cy="76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9966" h="76505">
                              <a:moveTo>
                                <a:pt x="0" y="0"/>
                              </a:moveTo>
                              <a:lnTo>
                                <a:pt x="5569966" y="0"/>
                              </a:lnTo>
                              <a:lnTo>
                                <a:pt x="5569966" y="76505"/>
                              </a:lnTo>
                              <a:lnTo>
                                <a:pt x="0" y="765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38" name="Rectangle 3538"/>
                      <wps:cNvSpPr/>
                      <wps:spPr>
                        <a:xfrm>
                          <a:off x="73152" y="22406"/>
                          <a:ext cx="91211" cy="1419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00C5D" w:rsidRDefault="0049106E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FFFFFF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539" name="Rectangle 3539"/>
                      <wps:cNvSpPr/>
                      <wps:spPr>
                        <a:xfrm>
                          <a:off x="2207387" y="22406"/>
                          <a:ext cx="91211" cy="1419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00C5D" w:rsidRDefault="0049106E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FFFFFF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02" name="Shape 3802"/>
                      <wps:cNvSpPr/>
                      <wps:spPr>
                        <a:xfrm>
                          <a:off x="5716270" y="0"/>
                          <a:ext cx="1152144" cy="76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2144" h="76505">
                              <a:moveTo>
                                <a:pt x="0" y="0"/>
                              </a:moveTo>
                              <a:lnTo>
                                <a:pt x="1152144" y="0"/>
                              </a:lnTo>
                              <a:lnTo>
                                <a:pt x="1152144" y="76505"/>
                              </a:lnTo>
                              <a:lnTo>
                                <a:pt x="0" y="765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3" name="Shape 3803"/>
                      <wps:cNvSpPr/>
                      <wps:spPr>
                        <a:xfrm>
                          <a:off x="5789422" y="0"/>
                          <a:ext cx="1005840" cy="76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5840" h="76505">
                              <a:moveTo>
                                <a:pt x="0" y="0"/>
                              </a:moveTo>
                              <a:lnTo>
                                <a:pt x="1005840" y="0"/>
                              </a:lnTo>
                              <a:lnTo>
                                <a:pt x="1005840" y="76505"/>
                              </a:lnTo>
                              <a:lnTo>
                                <a:pt x="0" y="765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0" name="Rectangle 3540"/>
                      <wps:cNvSpPr/>
                      <wps:spPr>
                        <a:xfrm>
                          <a:off x="6796786" y="22406"/>
                          <a:ext cx="91212" cy="1419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00C5D" w:rsidRDefault="0049106E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FFFFFF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3533" o:spid="_x0000_s1062" style="position:absolute;left:0;text-align:left;margin-left:35.65pt;margin-top:747.6pt;width:540.8pt;height:10.15pt;z-index:251666432;mso-position-horizontal-relative:page;mso-position-vertical-relative:page" coordsize="68684,1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">
              <v:shape id="Shape 3800" o:spid="_x0000_s1063" style="position:absolute;width:57162;height:765;visibility:visible;mso-wrap-style:square;v-text-anchor:top" coordsize="5716270,7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" path="m,l5716270,r,76505l,76505,,e" fillcolor="#002060" stroked="f" strokeweight="0">
                <v:stroke miterlimit="83231f" joinstyle="miter"/>
                <v:path arrowok="t" textboxrect="0,0,5716270,76505"/>
              </v:shape>
              <v:shape id="Shape 3801" o:spid="_x0000_s1064" style="position:absolute;left:731;width:55700;height:765;visibility:visible;mso-wrap-style:square;v-text-anchor:top" coordsize="5569966,7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" path="m,l5569966,r,76505l,76505,,e" fillcolor="#002060" stroked="f" strokeweight="0">
                <v:stroke miterlimit="83231f" joinstyle="miter"/>
                <v:path arrowok="t" textboxrect="0,0,5569966,76505"/>
              </v:shape>
              <v:rect id="Rectangle 3538" o:spid="_x0000_s1065" style="position:absolute;left:731;top:224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" filled="f" stroked="f">
                <v:textbox inset="0,0,0,0">
                  <w:txbxContent>
                    <w:p w:rsidR="00100C5D" w:rsidRDefault="0049106E">
                      <w:r>
                        <w:rPr>
                          <w:rFonts w:ascii="Courier New" w:eastAsia="Courier New" w:hAnsi="Courier New" w:cs="Courier New"/>
                          <w:b/>
                          <w:color w:val="FFFFFF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3539" o:spid="_x0000_s1066" style="position:absolute;left:22073;top:224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" filled="f" stroked="f">
                <v:textbox inset="0,0,0,0">
                  <w:txbxContent>
                    <w:p w:rsidR="00100C5D" w:rsidRDefault="0049106E">
                      <w:r>
                        <w:rPr>
                          <w:rFonts w:ascii="Courier New" w:eastAsia="Courier New" w:hAnsi="Courier New" w:cs="Courier New"/>
                          <w:b/>
                          <w:color w:val="FFFFFF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3802" o:spid="_x0000_s1067" style="position:absolute;left:57162;width:11522;height:765;visibility:visible;mso-wrap-style:square;v-text-anchor:top" coordsize="1152144,7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" path="m,l1152144,r,76505l,76505,,e" fillcolor="#002060" stroked="f" strokeweight="0">
                <v:stroke miterlimit="83231f" joinstyle="miter"/>
                <v:path arrowok="t" textboxrect="0,0,1152144,76505"/>
              </v:shape>
              <v:shape id="Shape 3803" o:spid="_x0000_s1068" style="position:absolute;left:57894;width:10058;height:765;visibility:visible;mso-wrap-style:square;v-text-anchor:top" coordsize="1005840,7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" path="m,l1005840,r,76505l,76505,,e" fillcolor="#002060" stroked="f" strokeweight="0">
                <v:stroke miterlimit="83231f" joinstyle="miter"/>
                <v:path arrowok="t" textboxrect="0,0,1005840,76505"/>
              </v:shape>
              <v:rect id="Rectangle 3540" o:spid="_x0000_s1069" style="position:absolute;left:67967;top:224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" filled="f" stroked="f">
                <v:textbox inset="0,0,0,0">
                  <w:txbxContent>
                    <w:p w:rsidR="00100C5D" w:rsidRDefault="0049106E">
                      <w:r>
                        <w:rPr>
                          <w:rFonts w:ascii="Courier New" w:eastAsia="Courier New" w:hAnsi="Courier New" w:cs="Courier New"/>
                          <w:b/>
                          <w:color w:val="FFFFFF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Lucida Sans Typewriter" w:eastAsia="Lucida Sans Typewriter" w:hAnsi="Lucida Sans Typewriter" w:cs="Lucida Sans Typewriter"/>
        <w:b/>
        <w:color w:val="808080"/>
        <w:sz w:val="18"/>
      </w:rPr>
      <w:t xml:space="preserve">AFP INCIDENT RESPONSE REPORT </w:t>
    </w:r>
    <w:r>
      <w:rPr>
        <w:rFonts w:ascii="Lucida Sans Typewriter" w:eastAsia="Lucida Sans Typewriter" w:hAnsi="Lucida Sans Typewriter" w:cs="Lucida Sans Typewriter"/>
        <w:b/>
        <w:color w:val="808080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808080"/>
        <w:sz w:val="18"/>
      </w:rPr>
      <w:t>1</w:t>
    </w:r>
    <w:r>
      <w:rPr>
        <w:rFonts w:ascii="Courier New" w:eastAsia="Courier New" w:hAnsi="Courier New" w:cs="Courier New"/>
        <w:b/>
        <w:color w:val="808080"/>
        <w:sz w:val="18"/>
      </w:rPr>
      <w:fldChar w:fldCharType="end"/>
    </w:r>
    <w:r>
      <w:rPr>
        <w:rFonts w:ascii="Courier New" w:eastAsia="Courier New" w:hAnsi="Courier New" w:cs="Courier New"/>
        <w:b/>
        <w:color w:val="808080"/>
        <w:sz w:val="18"/>
      </w:rPr>
      <w:t xml:space="preserve"> | </w:t>
    </w:r>
    <w:r>
      <w:rPr>
        <w:rFonts w:ascii="Courier New" w:eastAsia="Courier New" w:hAnsi="Courier New" w:cs="Courier New"/>
        <w:b/>
        <w:color w:val="7F7F7F"/>
        <w:sz w:val="18"/>
      </w:rPr>
      <w:t>PAGE</w:t>
    </w:r>
    <w:r>
      <w:rPr>
        <w:rFonts w:ascii="Courier New" w:eastAsia="Courier New" w:hAnsi="Courier New" w:cs="Courier New"/>
        <w:b/>
        <w:color w:val="808080"/>
        <w:sz w:val="18"/>
      </w:rPr>
      <w:t xml:space="preserve"> </w:t>
    </w:r>
  </w:p>
  <w:p w:rsidR="00100C5D" w:rsidRDefault="0049106E">
    <w:pPr>
      <w:spacing w:after="0"/>
    </w:pPr>
    <w:r>
      <w:rPr>
        <w:rFonts w:ascii="Courier New" w:eastAsia="Courier New" w:hAnsi="Courier New" w:cs="Courier New"/>
        <w:b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25B" w:rsidRDefault="0075125B">
      <w:pPr>
        <w:spacing w:after="0" w:line="240" w:lineRule="auto"/>
      </w:pPr>
      <w:r>
        <w:separator/>
      </w:r>
    </w:p>
  </w:footnote>
  <w:footnote w:type="continuationSeparator" w:id="0">
    <w:p w:rsidR="0075125B" w:rsidRDefault="00751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C5D" w:rsidRDefault="0049106E">
    <w:pPr>
      <w:spacing w:after="0"/>
      <w:ind w:left="-144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497840</wp:posOffset>
          </wp:positionH>
          <wp:positionV relativeFrom="page">
            <wp:posOffset>382270</wp:posOffset>
          </wp:positionV>
          <wp:extent cx="2364105" cy="768350"/>
          <wp:effectExtent l="0" t="0" r="0" b="0"/>
          <wp:wrapSquare wrapText="bothSides"/>
          <wp:docPr id="28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64105" cy="768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6269355</wp:posOffset>
          </wp:positionH>
          <wp:positionV relativeFrom="page">
            <wp:posOffset>187960</wp:posOffset>
          </wp:positionV>
          <wp:extent cx="1269365" cy="1269365"/>
          <wp:effectExtent l="0" t="0" r="0" b="0"/>
          <wp:wrapSquare wrapText="bothSides"/>
          <wp:docPr id="30" name="Picture 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3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69365" cy="12693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C5D" w:rsidRDefault="008811EE">
    <w:pPr>
      <w:spacing w:after="0"/>
      <w:ind w:left="-1440"/>
    </w:pPr>
    <w:r>
      <w:rPr>
        <w:noProof/>
        <w:sz w:val="24"/>
      </w:rPr>
      <w:drawing>
        <wp:anchor distT="0" distB="0" distL="114300" distR="114300" simplePos="0" relativeHeight="251668480" behindDoc="0" locked="0" layoutInCell="1" allowOverlap="1" wp14:anchorId="78CF744A" wp14:editId="49AD37F0">
          <wp:simplePos x="0" y="0"/>
          <wp:positionH relativeFrom="column">
            <wp:posOffset>-571500</wp:posOffset>
          </wp:positionH>
          <wp:positionV relativeFrom="paragraph">
            <wp:posOffset>71120</wp:posOffset>
          </wp:positionV>
          <wp:extent cx="1371600" cy="1371600"/>
          <wp:effectExtent l="0" t="0" r="0" b="0"/>
          <wp:wrapTopAndBottom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3(LATEST)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1371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1" wp14:anchorId="47BD76C3" wp14:editId="4A82038F">
          <wp:simplePos x="0" y="0"/>
          <wp:positionH relativeFrom="column">
            <wp:posOffset>5328198</wp:posOffset>
          </wp:positionH>
          <wp:positionV relativeFrom="paragraph">
            <wp:posOffset>125095</wp:posOffset>
          </wp:positionV>
          <wp:extent cx="1182370" cy="1168400"/>
          <wp:effectExtent l="0" t="0" r="0" b="0"/>
          <wp:wrapTopAndBottom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yber 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2370" cy="116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9106E">
      <w:rPr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C5D" w:rsidRDefault="0049106E">
    <w:pPr>
      <w:spacing w:after="0"/>
      <w:ind w:left="-1440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497840</wp:posOffset>
          </wp:positionH>
          <wp:positionV relativeFrom="page">
            <wp:posOffset>382270</wp:posOffset>
          </wp:positionV>
          <wp:extent cx="2364105" cy="768350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64105" cy="768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6269355</wp:posOffset>
          </wp:positionH>
          <wp:positionV relativeFrom="page">
            <wp:posOffset>187960</wp:posOffset>
          </wp:positionV>
          <wp:extent cx="1269365" cy="1269365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3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69365" cy="12693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560"/>
    <w:rsid w:val="00057577"/>
    <w:rsid w:val="00100C5D"/>
    <w:rsid w:val="001376FC"/>
    <w:rsid w:val="00201CA6"/>
    <w:rsid w:val="002117B4"/>
    <w:rsid w:val="00240296"/>
    <w:rsid w:val="002818C9"/>
    <w:rsid w:val="003844ED"/>
    <w:rsid w:val="003C1C68"/>
    <w:rsid w:val="003F1D50"/>
    <w:rsid w:val="00421FFB"/>
    <w:rsid w:val="00422FB3"/>
    <w:rsid w:val="0045233D"/>
    <w:rsid w:val="0049106E"/>
    <w:rsid w:val="00585EE4"/>
    <w:rsid w:val="00591D9E"/>
    <w:rsid w:val="005A432C"/>
    <w:rsid w:val="0061458F"/>
    <w:rsid w:val="006D3DE5"/>
    <w:rsid w:val="007102AB"/>
    <w:rsid w:val="00734EE3"/>
    <w:rsid w:val="0075125B"/>
    <w:rsid w:val="007A0E0E"/>
    <w:rsid w:val="007F7569"/>
    <w:rsid w:val="008811EE"/>
    <w:rsid w:val="009874E2"/>
    <w:rsid w:val="00A87E9F"/>
    <w:rsid w:val="00AD3F96"/>
    <w:rsid w:val="00AF4B7B"/>
    <w:rsid w:val="00B52C36"/>
    <w:rsid w:val="00BC2D37"/>
    <w:rsid w:val="00BC5560"/>
    <w:rsid w:val="00C04240"/>
    <w:rsid w:val="00DA7DA1"/>
    <w:rsid w:val="00E06631"/>
    <w:rsid w:val="00E6492D"/>
    <w:rsid w:val="00EB2BBA"/>
    <w:rsid w:val="00F14D9C"/>
    <w:rsid w:val="00F4196E"/>
    <w:rsid w:val="00F72191"/>
    <w:rsid w:val="00F85321"/>
    <w:rsid w:val="00FC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D1A89"/>
  <w15:docId w15:val="{BE7876D1-49BA-47D3-A3C2-75F98F566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entury Gothic" w:eastAsia="Century Gothic" w:hAnsi="Century Gothic" w:cs="Century Gothic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376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76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76FC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76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76FC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6FC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esktop\template\Cyber%20ex%20template%20counter%20measure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4B073-5792-49E3-8FA6-547A7C9BC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Cyber ex template counter measure new</Template>
  <TotalTime>2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Incident Response Report</vt:lpstr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Incident Response Report</dc:title>
  <dc:subject/>
  <dc:creator>Lenovo</dc:creator>
  <cp:keywords/>
  <cp:lastModifiedBy>Lenovo</cp:lastModifiedBy>
  <cp:revision>2</cp:revision>
  <cp:lastPrinted>2021-12-04T06:29:00Z</cp:lastPrinted>
  <dcterms:created xsi:type="dcterms:W3CDTF">2021-12-04T08:57:00Z</dcterms:created>
  <dcterms:modified xsi:type="dcterms:W3CDTF">2021-12-04T08:59:00Z</dcterms:modified>
</cp:coreProperties>
</file>